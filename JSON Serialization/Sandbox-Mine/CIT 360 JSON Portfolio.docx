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0C339" w14:textId="77777777" w:rsidR="00EA3E50" w:rsidRDefault="00BF655C">
      <w:pPr>
        <w:pStyle w:val="Heading1"/>
      </w:pPr>
      <w:r>
        <w:t>CIT 360 Portfolio - JSON</w:t>
      </w:r>
    </w:p>
    <w:p w14:paraId="1C4E29DE" w14:textId="77777777" w:rsidR="00EA3E50" w:rsidRDefault="00BF655C" w:rsidP="00BF655C">
      <w:pPr>
        <w:pStyle w:val="ListBullet"/>
      </w:pPr>
      <w:r>
        <w:t>I spent a good bit of time working on JSON and using it in a Java application.</w:t>
      </w:r>
    </w:p>
    <w:p w14:paraId="7DA8DA0C" w14:textId="77777777" w:rsidR="00EA3E50" w:rsidRDefault="00BF655C" w:rsidP="00BF655C">
      <w:pPr>
        <w:pStyle w:val="ListBullet"/>
      </w:pPr>
      <w:r>
        <w:t>I found many examples and some pretty good tutorials and coding examples.</w:t>
      </w:r>
    </w:p>
    <w:p w14:paraId="51C20B99" w14:textId="77777777" w:rsidR="00BF655C" w:rsidRDefault="00BF655C" w:rsidP="00BF655C">
      <w:pPr>
        <w:pStyle w:val="ListBullet"/>
      </w:pPr>
      <w:r>
        <w:t>I had a change at the first of the week in my work situation which required me to work on Tuesday night, which is/was our scheduled team meeting time. My team was good enough to change our meetings to be now on Thursday evenings.</w:t>
      </w:r>
    </w:p>
    <w:p w14:paraId="1C43D58F" w14:textId="77777777" w:rsidR="00BF655C" w:rsidRDefault="00BF655C" w:rsidP="00304C5E">
      <w:pPr>
        <w:pStyle w:val="ListBullet"/>
      </w:pPr>
      <w:r>
        <w:t xml:space="preserve">I posted my sharing video </w:t>
      </w:r>
      <w:hyperlink r:id="rId7" w:history="1">
        <w:r w:rsidRPr="00BF655C">
          <w:rPr>
            <w:rStyle w:val="Hyperlink"/>
          </w:rPr>
          <w:t>https://www.youtube.com/watch?v=UT1JtHPOnaU&amp;feature=youtu.be</w:t>
        </w:r>
      </w:hyperlink>
    </w:p>
    <w:p w14:paraId="716494C8" w14:textId="77777777" w:rsidR="00BF655C" w:rsidRDefault="00BF655C" w:rsidP="00304C5E">
      <w:pPr>
        <w:pStyle w:val="ListBullet"/>
      </w:pPr>
      <w:r>
        <w:t xml:space="preserve">My GitHub repo is </w:t>
      </w:r>
      <w:hyperlink r:id="rId8" w:history="1">
        <w:r w:rsidRPr="00021B18">
          <w:rPr>
            <w:rStyle w:val="Hyperlink"/>
          </w:rPr>
          <w:t>https://github.com/Hively-Dan/CIT360/portfolio</w:t>
        </w:r>
      </w:hyperlink>
    </w:p>
    <w:p w14:paraId="3AACA196" w14:textId="77777777" w:rsidR="00BF655C" w:rsidRDefault="00BF655C" w:rsidP="00304C5E">
      <w:pPr>
        <w:pStyle w:val="ListBullet"/>
      </w:pPr>
      <w:r>
        <w:t>Look under the JSON Serialization section.</w:t>
      </w:r>
      <w:bookmarkStart w:id="0" w:name="_GoBack"/>
      <w:bookmarkEnd w:id="0"/>
    </w:p>
    <w:sectPr w:rsidR="00BF655C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7E49C" w14:textId="77777777" w:rsidR="00BA710E" w:rsidRDefault="00BA710E">
      <w:r>
        <w:separator/>
      </w:r>
    </w:p>
    <w:p w14:paraId="2E3A33AD" w14:textId="77777777" w:rsidR="00BA710E" w:rsidRDefault="00BA710E"/>
  </w:endnote>
  <w:endnote w:type="continuationSeparator" w:id="0">
    <w:p w14:paraId="094DB25F" w14:textId="77777777" w:rsidR="00BA710E" w:rsidRDefault="00BA710E">
      <w:r>
        <w:continuationSeparator/>
      </w:r>
    </w:p>
    <w:p w14:paraId="04C0AAA0" w14:textId="77777777" w:rsidR="00BA710E" w:rsidRDefault="00BA71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0DBC7" w14:textId="77777777" w:rsidR="00EA3E50" w:rsidRDefault="00BA71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5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828F8" w14:textId="77777777" w:rsidR="00BA710E" w:rsidRDefault="00BA710E">
      <w:r>
        <w:separator/>
      </w:r>
    </w:p>
    <w:p w14:paraId="1B989D78" w14:textId="77777777" w:rsidR="00BA710E" w:rsidRDefault="00BA710E"/>
  </w:footnote>
  <w:footnote w:type="continuationSeparator" w:id="0">
    <w:p w14:paraId="7E9A88CF" w14:textId="77777777" w:rsidR="00BA710E" w:rsidRDefault="00BA710E">
      <w:r>
        <w:continuationSeparator/>
      </w:r>
    </w:p>
    <w:p w14:paraId="097F689C" w14:textId="77777777" w:rsidR="00BA710E" w:rsidRDefault="00BA710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5C"/>
    <w:rsid w:val="00BA710E"/>
    <w:rsid w:val="00BF655C"/>
    <w:rsid w:val="00EA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429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UT1JtHPOnaU&amp;feature=youtu.be" TargetMode="External"/><Relationship Id="rId8" Type="http://schemas.openxmlformats.org/officeDocument/2006/relationships/hyperlink" Target="https://github.com/Hively-Dan/CIT360/portfolio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an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8F"/>
    <w:rsid w:val="005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33BBAD6F97DD4EB696023C91A0DA41">
    <w:name w:val="8933BBAD6F97DD4EB696023C91A0DA4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EE8538ECE8F43D45AA4FA99520DA8061">
    <w:name w:val="EE8538ECE8F43D45AA4FA99520DA80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1</Pages>
  <Words>111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Hively</dc:creator>
  <cp:keywords/>
  <dc:description/>
  <cp:lastModifiedBy>Dan Hively</cp:lastModifiedBy>
  <cp:revision>1</cp:revision>
  <dcterms:created xsi:type="dcterms:W3CDTF">2016-05-15T05:35:00Z</dcterms:created>
  <dcterms:modified xsi:type="dcterms:W3CDTF">2016-05-15T05:42:00Z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